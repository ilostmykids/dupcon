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311" w:rsidRDefault="00780F62">
      <w:r>
        <w:t xml:space="preserve">Метрики для оценки </w:t>
      </w:r>
      <w:r>
        <w:t>эффективности процесса разработки</w:t>
      </w:r>
      <w:r>
        <w:t>:</w:t>
      </w:r>
    </w:p>
    <w:p w:rsidR="00780F62" w:rsidRDefault="00780F62" w:rsidP="00780F62">
      <w:pPr>
        <w:pStyle w:val="a3"/>
        <w:numPr>
          <w:ilvl w:val="0"/>
          <w:numId w:val="1"/>
        </w:numPr>
      </w:pPr>
      <w:r w:rsidRPr="00780F62">
        <w:rPr>
          <w:b/>
        </w:rPr>
        <w:t>Диаграмма сгорания задач</w:t>
      </w:r>
      <w:r w:rsidR="00294424">
        <w:rPr>
          <w:b/>
        </w:rPr>
        <w:t xml:space="preserve"> = (Выполненные задачи</w:t>
      </w:r>
      <w:r w:rsidR="00294424" w:rsidRPr="00294424">
        <w:rPr>
          <w:b/>
        </w:rPr>
        <w:t>/</w:t>
      </w:r>
      <w:r w:rsidR="00294424">
        <w:rPr>
          <w:b/>
        </w:rPr>
        <w:t>Общее кол-во) * 100%</w:t>
      </w:r>
    </w:p>
    <w:p w:rsidR="00294424" w:rsidRDefault="00780F62" w:rsidP="00294424">
      <w:pPr>
        <w:ind w:left="360"/>
      </w:pPr>
      <w:r w:rsidRPr="00780F62">
        <w:t>Она показывает общий объем выполненной работы, а также то, сколько еще предстоит сделать;</w:t>
      </w:r>
      <w:r w:rsidR="00294424" w:rsidRPr="00294424">
        <w:t xml:space="preserve"> </w:t>
      </w:r>
    </w:p>
    <w:p w:rsidR="00780F62" w:rsidRPr="00780F62" w:rsidRDefault="00294424" w:rsidP="00294424">
      <w:pPr>
        <w:ind w:left="360"/>
      </w:pPr>
      <w:r>
        <w:t>Измерется в процентах (%)</w:t>
      </w:r>
    </w:p>
    <w:p w:rsidR="00780F62" w:rsidRPr="00780F62" w:rsidRDefault="00780F62" w:rsidP="00780F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Эффективность потока = Рабочие дни</w:t>
      </w:r>
      <w:r w:rsidRPr="00780F62">
        <w:rPr>
          <w:b/>
        </w:rPr>
        <w:t>/(</w:t>
      </w:r>
      <w:r w:rsidR="00294424">
        <w:rPr>
          <w:b/>
        </w:rPr>
        <w:t>Нерабочие + Рабочие) * 100%</w:t>
      </w:r>
    </w:p>
    <w:p w:rsidR="00780F62" w:rsidRDefault="00780F62" w:rsidP="00780F62">
      <w:pPr>
        <w:ind w:left="360"/>
      </w:pPr>
      <w:r>
        <w:t>Эта метрика разработки программного обеспечения служит, чтобы</w:t>
      </w:r>
      <w:r>
        <w:t xml:space="preserve"> </w:t>
      </w:r>
      <w:r>
        <w:t>оценить, как долго простаивают задачи и является ли это проблемой для проекта;</w:t>
      </w:r>
    </w:p>
    <w:p w:rsidR="00780F62" w:rsidRDefault="00780F62" w:rsidP="00780F62">
      <w:pPr>
        <w:ind w:left="360"/>
      </w:pPr>
      <w:r>
        <w:t>Измерется в процентах (%)</w:t>
      </w:r>
    </w:p>
    <w:p w:rsidR="00294424" w:rsidRDefault="00294424" w:rsidP="00294424">
      <w:pPr>
        <w:tabs>
          <w:tab w:val="left" w:pos="7675"/>
        </w:tabs>
      </w:pPr>
      <w:r>
        <w:t>Метрики для оценки</w:t>
      </w:r>
      <w:r>
        <w:t xml:space="preserve"> качества ПО</w:t>
      </w:r>
      <w:r>
        <w:t>:</w:t>
      </w:r>
      <w:r>
        <w:tab/>
      </w:r>
    </w:p>
    <w:p w:rsidR="00294424" w:rsidRPr="00294424" w:rsidRDefault="00294424" w:rsidP="00294424">
      <w:pPr>
        <w:pStyle w:val="a3"/>
        <w:numPr>
          <w:ilvl w:val="0"/>
          <w:numId w:val="2"/>
        </w:numPr>
      </w:pPr>
      <w:r>
        <w:rPr>
          <w:b/>
        </w:rPr>
        <w:t>Покрытие тестами</w:t>
      </w:r>
      <w:r>
        <w:rPr>
          <w:b/>
        </w:rPr>
        <w:t xml:space="preserve"> = (</w:t>
      </w:r>
      <w:r>
        <w:rPr>
          <w:b/>
        </w:rPr>
        <w:t>Функции, покрытые тестами</w:t>
      </w:r>
      <w:r w:rsidRPr="00294424">
        <w:rPr>
          <w:b/>
        </w:rPr>
        <w:t>/</w:t>
      </w:r>
      <w:r>
        <w:rPr>
          <w:b/>
        </w:rPr>
        <w:t>Общее кол-во) * 100%</w:t>
      </w:r>
    </w:p>
    <w:p w:rsidR="00294424" w:rsidRDefault="00294424" w:rsidP="00294424">
      <w:pPr>
        <w:ind w:left="360"/>
      </w:pPr>
      <w:r>
        <w:t>Специалистам компании по разработке программного обеспечения метрика помогает понять:</w:t>
      </w:r>
    </w:p>
    <w:p w:rsidR="00294424" w:rsidRDefault="00294424" w:rsidP="00294424">
      <w:pPr>
        <w:pStyle w:val="a3"/>
        <w:numPr>
          <w:ilvl w:val="0"/>
          <w:numId w:val="3"/>
        </w:numPr>
      </w:pPr>
      <w:r>
        <w:t>достаточно ли тестов было проведено;</w:t>
      </w:r>
    </w:p>
    <w:p w:rsidR="00294424" w:rsidRPr="00294424" w:rsidRDefault="00294424" w:rsidP="00294424">
      <w:pPr>
        <w:pStyle w:val="a3"/>
        <w:numPr>
          <w:ilvl w:val="0"/>
          <w:numId w:val="3"/>
        </w:numPr>
      </w:pPr>
      <w:r>
        <w:t>насколько велик риск, что какие-то баги в программе остались незамеченными и попадут в релиз.</w:t>
      </w:r>
    </w:p>
    <w:p w:rsidR="00294424" w:rsidRDefault="00294424" w:rsidP="00294424">
      <w:pPr>
        <w:ind w:left="360"/>
      </w:pPr>
      <w:r>
        <w:t>Измеряется в процентах (%)</w:t>
      </w:r>
    </w:p>
    <w:p w:rsidR="0026259C" w:rsidRDefault="0026259C" w:rsidP="0026259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Доля успешно протестированных функций</w:t>
      </w:r>
      <w:bookmarkStart w:id="0" w:name="_GoBack"/>
      <w:bookmarkEnd w:id="0"/>
      <w:r>
        <w:rPr>
          <w:b/>
        </w:rPr>
        <w:t xml:space="preserve"> = (Функции, прошедшие тест</w:t>
      </w:r>
      <w:r w:rsidRPr="0026259C">
        <w:rPr>
          <w:b/>
        </w:rPr>
        <w:t>/</w:t>
      </w:r>
      <w:r>
        <w:rPr>
          <w:b/>
        </w:rPr>
        <w:t>Общее кол-во) * 100%</w:t>
      </w:r>
    </w:p>
    <w:p w:rsidR="00294424" w:rsidRDefault="0026259C" w:rsidP="0026259C">
      <w:pPr>
        <w:ind w:left="360"/>
      </w:pPr>
      <w:r>
        <w:t>Метрика помогает понять, насколько код уязвим к ошибкам.</w:t>
      </w:r>
    </w:p>
    <w:p w:rsidR="0026259C" w:rsidRPr="00780F62" w:rsidRDefault="0026259C" w:rsidP="0026259C">
      <w:pPr>
        <w:ind w:left="360"/>
      </w:pPr>
      <w:r>
        <w:t>Измеряется в процентах (%)</w:t>
      </w:r>
    </w:p>
    <w:sectPr w:rsidR="0026259C" w:rsidRPr="00780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04917"/>
    <w:multiLevelType w:val="hybridMultilevel"/>
    <w:tmpl w:val="24206080"/>
    <w:lvl w:ilvl="0" w:tplc="1A2C8A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64E8F"/>
    <w:multiLevelType w:val="hybridMultilevel"/>
    <w:tmpl w:val="67545F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B261CF"/>
    <w:multiLevelType w:val="hybridMultilevel"/>
    <w:tmpl w:val="31A4DC32"/>
    <w:lvl w:ilvl="0" w:tplc="1A2C8A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62"/>
    <w:rsid w:val="0026259C"/>
    <w:rsid w:val="00294424"/>
    <w:rsid w:val="00356311"/>
    <w:rsid w:val="006925B2"/>
    <w:rsid w:val="00780F62"/>
    <w:rsid w:val="00C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AD066-089B-49CF-9A48-32F073F7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F5591374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Радионов Вячеслав</dc:creator>
  <cp:keywords/>
  <dc:description/>
  <cp:lastModifiedBy>Радионов Вячеслав</cp:lastModifiedBy>
  <cp:revision>1</cp:revision>
  <dcterms:created xsi:type="dcterms:W3CDTF">2023-03-06T02:32:00Z</dcterms:created>
  <dcterms:modified xsi:type="dcterms:W3CDTF">2023-03-06T02:56:00Z</dcterms:modified>
</cp:coreProperties>
</file>